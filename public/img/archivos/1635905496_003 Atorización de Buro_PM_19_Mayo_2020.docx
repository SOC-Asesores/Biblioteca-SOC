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2F" w:rsidRDefault="00A4472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64"/>
        <w:gridCol w:w="2386"/>
      </w:tblGrid>
      <w:tr w:rsidR="00A4472F" w:rsidRPr="00585584">
        <w:trPr>
          <w:trHeight w:hRule="exact" w:val="454"/>
        </w:trPr>
        <w:tc>
          <w:tcPr>
            <w:tcW w:w="8364" w:type="dxa"/>
            <w:shd w:val="clear" w:color="auto" w:fill="008000"/>
          </w:tcPr>
          <w:p w:rsidR="00A4472F" w:rsidRPr="00585584" w:rsidRDefault="00A4472F" w:rsidP="009A5594">
            <w:pPr>
              <w:pStyle w:val="CM1"/>
              <w:spacing w:after="170"/>
              <w:jc w:val="center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 xml:space="preserve">AUTORIZACIÓN PARA CONSULTA CON SOCIEDADES DE INFORMACIÓN CREDITICIA DE REPORTE DE HISTORIAL </w:t>
            </w:r>
            <w:proofErr w:type="gramStart"/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>CREDITICIO  ORDINARIO</w:t>
            </w:r>
            <w:proofErr w:type="gramEnd"/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>.</w:t>
            </w:r>
          </w:p>
          <w:p w:rsidR="00A4472F" w:rsidRPr="00585584" w:rsidRDefault="00A4472F" w:rsidP="009A5594">
            <w:pPr>
              <w:pStyle w:val="Default"/>
              <w:rPr>
                <w:rFonts w:ascii="Arial" w:hAnsi="Arial"/>
                <w:color w:val="FFFFFF"/>
              </w:rPr>
            </w:pPr>
          </w:p>
        </w:tc>
        <w:tc>
          <w:tcPr>
            <w:tcW w:w="2386" w:type="dxa"/>
            <w:shd w:val="clear" w:color="auto" w:fill="008000"/>
          </w:tcPr>
          <w:p w:rsidR="00A4472F" w:rsidRPr="00585584" w:rsidRDefault="00A4472F" w:rsidP="009A5594">
            <w:pPr>
              <w:pStyle w:val="CM1"/>
              <w:spacing w:after="170" w:line="360" w:lineRule="auto"/>
              <w:jc w:val="center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Tahoma"/>
                <w:b/>
                <w:color w:val="FFFFFF"/>
                <w:sz w:val="18"/>
                <w:szCs w:val="18"/>
              </w:rPr>
              <w:t>PERSONAS MORALES</w:t>
            </w:r>
          </w:p>
        </w:tc>
      </w:tr>
    </w:tbl>
    <w:p w:rsidR="00A4472F" w:rsidRPr="00176CDB" w:rsidRDefault="00A4472F" w:rsidP="009A5594">
      <w:pPr>
        <w:pStyle w:val="CM3"/>
        <w:spacing w:after="120" w:line="180" w:lineRule="atLeast"/>
        <w:jc w:val="both"/>
        <w:rPr>
          <w:rFonts w:ascii="Arial" w:hAnsi="Arial" w:cs="Tahoma"/>
          <w:sz w:val="18"/>
          <w:szCs w:val="18"/>
        </w:rPr>
      </w:pPr>
      <w:r w:rsidRPr="00176CDB">
        <w:rPr>
          <w:rFonts w:ascii="Arial" w:hAnsi="Arial" w:cs="Tahoma"/>
          <w:sz w:val="18"/>
          <w:szCs w:val="18"/>
        </w:rPr>
        <w:t xml:space="preserve">POR ESTE MEDIO AUTORIZO EXPRESAMENTE A BANCA AFIRME, S.A., INSTITUCIÓN DE BANCA MÚLTIPLE Y/O ARRENDADORA AFIRME, S.A. DE </w:t>
      </w:r>
      <w:proofErr w:type="gramStart"/>
      <w:r w:rsidRPr="00176CDB">
        <w:rPr>
          <w:rFonts w:ascii="Arial" w:hAnsi="Arial" w:cs="Tahoma"/>
          <w:sz w:val="18"/>
          <w:szCs w:val="18"/>
        </w:rPr>
        <w:t>C.V.</w:t>
      </w:r>
      <w:r>
        <w:rPr>
          <w:rFonts w:ascii="Arial" w:hAnsi="Arial" w:cs="Tahoma"/>
          <w:sz w:val="18"/>
          <w:szCs w:val="18"/>
        </w:rPr>
        <w:t>,SOFOM</w:t>
      </w:r>
      <w:proofErr w:type="gramEnd"/>
      <w:r>
        <w:rPr>
          <w:rFonts w:ascii="Arial" w:hAnsi="Arial" w:cs="Tahoma"/>
          <w:sz w:val="18"/>
          <w:szCs w:val="18"/>
        </w:rPr>
        <w:t>, E.R.</w:t>
      </w:r>
      <w:r w:rsidRPr="00176CDB">
        <w:rPr>
          <w:rFonts w:ascii="Arial" w:hAnsi="Arial" w:cs="Tahoma"/>
          <w:sz w:val="18"/>
          <w:szCs w:val="18"/>
        </w:rPr>
        <w:t xml:space="preserve"> Y/O </w:t>
      </w:r>
      <w:r w:rsidRPr="00267943">
        <w:rPr>
          <w:rFonts w:ascii="Arial" w:hAnsi="Arial" w:cs="Tahoma"/>
          <w:sz w:val="18"/>
          <w:szCs w:val="18"/>
        </w:rPr>
        <w:t xml:space="preserve">FACTORAJE AFIRME, S.A. DE C.V., </w:t>
      </w:r>
      <w:r>
        <w:rPr>
          <w:rFonts w:ascii="Arial" w:hAnsi="Arial" w:cs="Tahoma"/>
          <w:sz w:val="18"/>
          <w:szCs w:val="18"/>
        </w:rPr>
        <w:t>SOFOM</w:t>
      </w:r>
      <w:r w:rsidRPr="00267943">
        <w:rPr>
          <w:rFonts w:ascii="Arial" w:hAnsi="Arial" w:cs="Tahoma"/>
          <w:sz w:val="18"/>
          <w:szCs w:val="18"/>
        </w:rPr>
        <w:t>, E</w:t>
      </w:r>
      <w:r>
        <w:rPr>
          <w:rFonts w:ascii="Arial" w:hAnsi="Arial" w:cs="Tahoma"/>
          <w:sz w:val="18"/>
          <w:szCs w:val="18"/>
        </w:rPr>
        <w:t>.R.</w:t>
      </w:r>
      <w:r w:rsidRPr="00176CDB">
        <w:rPr>
          <w:rFonts w:ascii="Arial" w:hAnsi="Arial" w:cs="Tahoma"/>
          <w:sz w:val="18"/>
          <w:szCs w:val="18"/>
        </w:rPr>
        <w:t>Y/O ALMACENADORA AFIRME</w:t>
      </w:r>
      <w:r>
        <w:rPr>
          <w:rFonts w:ascii="Arial" w:hAnsi="Arial" w:cs="Tahoma"/>
          <w:sz w:val="18"/>
          <w:szCs w:val="18"/>
        </w:rPr>
        <w:t>,</w:t>
      </w:r>
      <w:r w:rsidRPr="00176CDB">
        <w:rPr>
          <w:rFonts w:ascii="Arial" w:hAnsi="Arial" w:cs="Tahoma"/>
          <w:sz w:val="18"/>
          <w:szCs w:val="18"/>
        </w:rPr>
        <w:t xml:space="preserve"> S.A. DE C.V.</w:t>
      </w:r>
      <w:r>
        <w:rPr>
          <w:rFonts w:ascii="Arial" w:hAnsi="Arial" w:cs="Tahoma"/>
          <w:sz w:val="18"/>
          <w:szCs w:val="18"/>
        </w:rPr>
        <w:t>,</w:t>
      </w:r>
      <w:r w:rsidRPr="00176CDB">
        <w:rPr>
          <w:rFonts w:ascii="Arial" w:hAnsi="Arial" w:cs="Tahoma"/>
          <w:sz w:val="18"/>
          <w:szCs w:val="18"/>
        </w:rPr>
        <w:t xml:space="preserve"> ORGANIZACIÓN AUXILIAR DEL CRÉDITO, TODAS INTEGRANTES DE AFIRME GRUPO FINANCIERO, PARA QUE POR CONDUCTO DE SUS RESPECTIVOS FUNCIONARIOS Y/O EMPLEADOS AUTORIZADOS Y PARA USO DE </w:t>
      </w:r>
      <w:smartTag w:uri="urn:schemas-microsoft-com:office:smarttags" w:element="PersonName">
        <w:smartTagPr>
          <w:attr w:name="ProductID" w:val="LA ENTIDAD QUE"/>
        </w:smartTagPr>
        <w:r w:rsidRPr="00176CDB">
          <w:rPr>
            <w:rFonts w:ascii="Arial" w:hAnsi="Arial" w:cs="Tahoma"/>
            <w:sz w:val="18"/>
            <w:szCs w:val="18"/>
          </w:rPr>
          <w:t>LA ENTIDAD QUE</w:t>
        </w:r>
      </w:smartTag>
      <w:r w:rsidRPr="00176CDB">
        <w:rPr>
          <w:rFonts w:ascii="Arial" w:hAnsi="Arial" w:cs="Tahoma"/>
          <w:sz w:val="18"/>
          <w:szCs w:val="18"/>
        </w:rPr>
        <w:t xml:space="preserve"> CORRESPONDA, SOLICITE(N) Y OBTENGA(N) DE </w:t>
      </w:r>
      <w:smartTag w:uri="urn:schemas-microsoft-com:office:smarttags" w:element="PersonName">
        <w:smartTagPr>
          <w:attr w:name="ProductID" w:val="LA SOCIEDAD Y"/>
        </w:smartTagPr>
        <w:r w:rsidRPr="00176CDB">
          <w:rPr>
            <w:rFonts w:ascii="Arial" w:hAnsi="Arial" w:cs="Tahoma"/>
            <w:sz w:val="18"/>
            <w:szCs w:val="18"/>
          </w:rPr>
          <w:t>LA SOCIEDAD Y</w:t>
        </w:r>
      </w:smartTag>
      <w:r w:rsidRPr="00176CDB">
        <w:rPr>
          <w:rFonts w:ascii="Arial" w:hAnsi="Arial" w:cs="Tahoma"/>
          <w:sz w:val="18"/>
          <w:szCs w:val="18"/>
        </w:rPr>
        <w:t xml:space="preserve">/O SOCIEDADES DE INFORMACIÓN CREDITICIA QUE CONSIDERE(N) CONVENIENTE, LOS INFORMES Y/O REPORTES DE HISTORIAL CREDITICIO NECESARIOS SOBRE LAS OPERACIONES CREDITICIAS Y OTRAS DE NATURALEZA ANÁLOGA EN </w:t>
      </w:r>
      <w:smartTag w:uri="urn:schemas-microsoft-com:office:smarttags" w:element="PersonName">
        <w:smartTagPr>
          <w:attr w:name="ProductID" w:val="LA QUE EL"/>
        </w:smartTagPr>
        <w:r w:rsidRPr="00176CDB">
          <w:rPr>
            <w:rFonts w:ascii="Arial" w:hAnsi="Arial" w:cs="Tahoma"/>
            <w:sz w:val="18"/>
            <w:szCs w:val="18"/>
          </w:rPr>
          <w:t>LA QUE EL</w:t>
        </w:r>
      </w:smartTag>
      <w:r w:rsidRPr="00176CDB">
        <w:rPr>
          <w:rFonts w:ascii="Arial" w:hAnsi="Arial" w:cs="Tahoma"/>
          <w:sz w:val="18"/>
          <w:szCs w:val="18"/>
        </w:rPr>
        <w:t xml:space="preserve"> SUSCRITO HAYA INTERVENIDO Y/O ESTÉ INTERVINIENDO, ASÍ COMO PARA QUE REALICE(N) INTERCAMBIO DE INFORMACIÓN CON LAS YA CITADAS SOCIEDADES DE INFORMACIÓN CREDITICIA. </w:t>
      </w:r>
    </w:p>
    <w:p w:rsidR="00A4472F" w:rsidRPr="00176CDB" w:rsidRDefault="00A4472F" w:rsidP="009A5594">
      <w:pPr>
        <w:pStyle w:val="CM3"/>
        <w:spacing w:after="120" w:line="180" w:lineRule="atLeast"/>
        <w:jc w:val="both"/>
        <w:rPr>
          <w:rFonts w:ascii="Arial" w:hAnsi="Arial" w:cs="Tahoma"/>
          <w:sz w:val="18"/>
          <w:szCs w:val="18"/>
        </w:rPr>
      </w:pPr>
      <w:r w:rsidRPr="00176CDB">
        <w:rPr>
          <w:rFonts w:ascii="Arial" w:hAnsi="Arial" w:cs="Tahoma"/>
          <w:sz w:val="18"/>
          <w:szCs w:val="18"/>
        </w:rPr>
        <w:t xml:space="preserve">ASÍ MISMO, DECLARO(AMOS) QUE CONOZCO (EMOS) </w:t>
      </w:r>
      <w:smartTag w:uri="urn:schemas-microsoft-com:office:smarttags" w:element="PersonName">
        <w:smartTagPr>
          <w:attr w:name="ProductID" w:val="LA NATURALEZA Y"/>
        </w:smartTagPr>
        <w:r w:rsidRPr="00176CDB">
          <w:rPr>
            <w:rFonts w:ascii="Arial" w:hAnsi="Arial" w:cs="Tahoma"/>
            <w:sz w:val="18"/>
            <w:szCs w:val="18"/>
          </w:rPr>
          <w:t>LA NATURALEZA Y</w:t>
        </w:r>
      </w:smartTag>
      <w:r w:rsidRPr="00176CDB">
        <w:rPr>
          <w:rFonts w:ascii="Arial" w:hAnsi="Arial" w:cs="Tahoma"/>
          <w:sz w:val="18"/>
          <w:szCs w:val="18"/>
        </w:rPr>
        <w:t xml:space="preserve"> ALCANCE DE </w:t>
      </w:r>
      <w:smartTag w:uri="urn:schemas-microsoft-com:office:smarttags" w:element="PersonName">
        <w:smartTagPr>
          <w:attr w:name="ProductID" w:val="LA INFORMACIÓN QUE"/>
        </w:smartTagPr>
        <w:r w:rsidRPr="00176CDB">
          <w:rPr>
            <w:rFonts w:ascii="Arial" w:hAnsi="Arial" w:cs="Tahoma"/>
            <w:sz w:val="18"/>
            <w:szCs w:val="18"/>
          </w:rPr>
          <w:t>LA INFORMACIÓN QUE</w:t>
        </w:r>
      </w:smartTag>
      <w:r w:rsidRPr="00176CDB">
        <w:rPr>
          <w:rFonts w:ascii="Arial" w:hAnsi="Arial" w:cs="Tahoma"/>
          <w:sz w:val="18"/>
          <w:szCs w:val="18"/>
        </w:rPr>
        <w:t xml:space="preserve"> SE SOLICITARÁ, DEL USO QUE SE HARÁ DE TAL INFORMACIÓN, ASÍ COMO DE LAS CONSULTAS PERIÓDICAS QUE BANCA AFIRME, S.A. REALIZARÁ EN SU NOMBRE O EL DE CUALQUIERA DE SUS FILIALES O SUBSIDIARIAS, CONSINTIENDO QUE ESTA AUTORIZACIÓN SE ENCUENTRE VIGENTE POR UN PERÍODO DE 3 AÑOS CONTADOS A PARTIR DE </w:t>
      </w:r>
      <w:smartTag w:uri="urn:schemas-microsoft-com:office:smarttags" w:element="PersonName">
        <w:smartTagPr>
          <w:attr w:name="ProductID" w:val="LA FECHA DE"/>
        </w:smartTagPr>
        <w:r w:rsidRPr="00176CDB">
          <w:rPr>
            <w:rFonts w:ascii="Arial" w:hAnsi="Arial" w:cs="Tahoma"/>
            <w:sz w:val="18"/>
            <w:szCs w:val="18"/>
          </w:rPr>
          <w:t>LA FECHA DE</w:t>
        </w:r>
      </w:smartTag>
      <w:r w:rsidRPr="00176CDB">
        <w:rPr>
          <w:rFonts w:ascii="Arial" w:hAnsi="Arial" w:cs="Tahoma"/>
          <w:sz w:val="18"/>
          <w:szCs w:val="18"/>
        </w:rPr>
        <w:t xml:space="preserve"> SU EXPEDICIÓN Y EN EL ENTENDIDO DE QUE PERMANECERÁ VIGENTE MIENTRAS EXISTA RELACIÓN JURÍDICA CON MI (NUESTRA) REPRESENTADA, AÚN TRANSCURRIDOS DICHOS 3 AÑOS. LO ANTERIOR DE CONFORMIDAD CON LO DISPUESTO EN EL ARTÍCULO 28 DE </w:t>
      </w:r>
      <w:smartTag w:uri="urn:schemas-microsoft-com:office:smarttags" w:element="PersonName">
        <w:smartTagPr>
          <w:attr w:name="ProductID" w:val="LA LEY PARA"/>
        </w:smartTagPr>
        <w:r w:rsidRPr="00176CDB">
          <w:rPr>
            <w:rFonts w:ascii="Arial" w:hAnsi="Arial" w:cs="Tahoma"/>
            <w:sz w:val="18"/>
            <w:szCs w:val="18"/>
          </w:rPr>
          <w:t>LA LEY PARA</w:t>
        </w:r>
      </w:smartTag>
      <w:r w:rsidRPr="00176CDB">
        <w:rPr>
          <w:rFonts w:ascii="Arial" w:hAnsi="Arial" w:cs="Tahoma"/>
          <w:sz w:val="18"/>
          <w:szCs w:val="18"/>
        </w:rPr>
        <w:t xml:space="preserve"> REGULAR SOCIEDADES DE INFORMACIÓN CREDITICIA. BAJO PROTESTA DE DECIR </w:t>
      </w:r>
      <w:smartTag w:uri="urn:schemas-microsoft-com:office:smarttags" w:element="PersonName">
        <w:smartTagPr>
          <w:attr w:name="ProductID" w:val="LA VERDAD"/>
        </w:smartTagPr>
        <w:r w:rsidRPr="00176CDB">
          <w:rPr>
            <w:rFonts w:ascii="Arial" w:hAnsi="Arial" w:cs="Tahoma"/>
            <w:sz w:val="18"/>
            <w:szCs w:val="18"/>
          </w:rPr>
          <w:t>LA VERDAD</w:t>
        </w:r>
      </w:smartTag>
      <w:r w:rsidRPr="00176CDB">
        <w:rPr>
          <w:rFonts w:ascii="Arial" w:hAnsi="Arial" w:cs="Tahoma"/>
          <w:sz w:val="18"/>
          <w:szCs w:val="18"/>
        </w:rPr>
        <w:t xml:space="preserve">, MANIFIESTO(AMOS) SER REPRESENTANTE(S) LEGAL(ES) DE </w:t>
      </w:r>
      <w:smartTag w:uri="urn:schemas-microsoft-com:office:smarttags" w:element="PersonName">
        <w:smartTagPr>
          <w:attr w:name="ProductID" w:val="LA EMPRESA QUE"/>
        </w:smartTagPr>
        <w:r w:rsidRPr="00176CDB">
          <w:rPr>
            <w:rFonts w:ascii="Arial" w:hAnsi="Arial" w:cs="Tahoma"/>
            <w:sz w:val="18"/>
            <w:szCs w:val="18"/>
          </w:rPr>
          <w:t>LA EMPRESA QUE</w:t>
        </w:r>
      </w:smartTag>
      <w:r w:rsidRPr="00176CDB">
        <w:rPr>
          <w:rFonts w:ascii="Arial" w:hAnsi="Arial" w:cs="Tahoma"/>
          <w:sz w:val="18"/>
          <w:szCs w:val="18"/>
        </w:rPr>
        <w:t xml:space="preserve"> SE DESCRIBE A CONTINUACIÓN: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977"/>
        <w:gridCol w:w="606"/>
        <w:gridCol w:w="599"/>
        <w:gridCol w:w="2091"/>
        <w:gridCol w:w="893"/>
        <w:gridCol w:w="1198"/>
        <w:gridCol w:w="2386"/>
      </w:tblGrid>
      <w:tr w:rsidR="00A4472F" w:rsidRPr="00585584">
        <w:tc>
          <w:tcPr>
            <w:tcW w:w="107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</w:tcPr>
          <w:p w:rsidR="00A4472F" w:rsidRPr="00585584" w:rsidRDefault="00A4472F" w:rsidP="009A5594">
            <w:pPr>
              <w:pStyle w:val="CM3"/>
              <w:tabs>
                <w:tab w:val="left" w:pos="700"/>
                <w:tab w:val="center" w:pos="1085"/>
                <w:tab w:val="center" w:pos="5321"/>
                <w:tab w:val="left" w:pos="7920"/>
              </w:tabs>
              <w:spacing w:after="0" w:line="180" w:lineRule="atLeast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</w:r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</w:r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  <w:t>DATOS DE</w:t>
            </w:r>
            <w:r>
              <w:rPr>
                <w:rFonts w:ascii="Arial" w:hAnsi="Arial" w:cs="Tahoma"/>
                <w:b/>
                <w:color w:val="FFFFFF"/>
                <w:sz w:val="18"/>
                <w:szCs w:val="18"/>
              </w:rPr>
              <w:t>L</w:t>
            </w:r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 xml:space="preserve"> CLIENTE</w:t>
            </w:r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</w:r>
          </w:p>
        </w:tc>
      </w:tr>
      <w:tr w:rsidR="00A4472F" w:rsidRPr="00585584">
        <w:tc>
          <w:tcPr>
            <w:tcW w:w="83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585584" w:rsidRDefault="00A4472F" w:rsidP="009A5594">
            <w:pPr>
              <w:pStyle w:val="CM3"/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 w:rsidRPr="00585584">
              <w:rPr>
                <w:rFonts w:ascii="Arial" w:hAnsi="Arial" w:cs="Tahoma"/>
                <w:b/>
                <w:sz w:val="18"/>
                <w:szCs w:val="18"/>
              </w:rPr>
              <w:t>Nombre(s) y Apellidos Completos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585584" w:rsidRDefault="00A4472F" w:rsidP="009A5594">
            <w:pPr>
              <w:pStyle w:val="CM3"/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 w:rsidRPr="00585584">
              <w:rPr>
                <w:rFonts w:ascii="Arial" w:hAnsi="Arial" w:cs="Tahoma"/>
                <w:b/>
                <w:sz w:val="18"/>
                <w:szCs w:val="18"/>
              </w:rPr>
              <w:t>R.F.C.</w:t>
            </w:r>
          </w:p>
        </w:tc>
      </w:tr>
      <w:tr w:rsidR="00A4472F" w:rsidRPr="00585584">
        <w:trPr>
          <w:trHeight w:hRule="exact" w:val="340"/>
        </w:trPr>
        <w:tc>
          <w:tcPr>
            <w:tcW w:w="83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52393E">
            <w:pPr>
              <w:pStyle w:val="CM3"/>
              <w:spacing w:after="0" w:line="180" w:lineRule="atLeast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Texto197"/>
                  <w:enabled/>
                  <w:calcOnExit w:val="0"/>
                  <w:statusText w:type="text" w:val="Nombre(s) completo(s) y apellidos del Cliente"/>
                  <w:textInput>
                    <w:default w:val="[ Nombre(s) Completo(s) y Apellidos del Cliente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196C">
              <w:rPr>
                <w:rFonts w:ascii="Arial" w:hAnsi="Arial" w:cs="Arial"/>
                <w:b/>
                <w:sz w:val="19"/>
                <w:lang w:val="es-MX"/>
              </w:rPr>
              <w:t>.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52393E">
            <w:pPr>
              <w:pStyle w:val="CM3"/>
              <w:spacing w:after="0" w:line="180" w:lineRule="atLeast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</w:tr>
      <w:tr w:rsidR="00A4472F" w:rsidRPr="00585584"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01497E" w:rsidRDefault="00A4472F" w:rsidP="009A5594">
            <w:pPr>
              <w:pStyle w:val="CM3"/>
              <w:tabs>
                <w:tab w:val="left" w:pos="700"/>
                <w:tab w:val="center" w:pos="1085"/>
                <w:tab w:val="center" w:pos="5321"/>
                <w:tab w:val="left" w:pos="7920"/>
              </w:tabs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 w:rsidRPr="0001497E">
              <w:rPr>
                <w:rFonts w:ascii="Arial" w:hAnsi="Arial" w:cs="Tahoma"/>
                <w:b/>
                <w:sz w:val="18"/>
                <w:szCs w:val="18"/>
              </w:rPr>
              <w:t>Domicilio (Calle)</w:t>
            </w:r>
          </w:p>
        </w:tc>
        <w:tc>
          <w:tcPr>
            <w:tcW w:w="35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01497E" w:rsidRDefault="00A4472F" w:rsidP="009A5594">
            <w:pPr>
              <w:pStyle w:val="CM3"/>
              <w:tabs>
                <w:tab w:val="left" w:pos="700"/>
                <w:tab w:val="center" w:pos="1085"/>
                <w:tab w:val="center" w:pos="5321"/>
                <w:tab w:val="left" w:pos="7920"/>
              </w:tabs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Número (exterior e interior, en su caso)</w:t>
            </w:r>
          </w:p>
        </w:tc>
        <w:tc>
          <w:tcPr>
            <w:tcW w:w="3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01497E" w:rsidRDefault="00A4472F" w:rsidP="009A5594">
            <w:pPr>
              <w:pStyle w:val="CM3"/>
              <w:tabs>
                <w:tab w:val="left" w:pos="700"/>
                <w:tab w:val="center" w:pos="1085"/>
                <w:tab w:val="center" w:pos="5321"/>
                <w:tab w:val="left" w:pos="7920"/>
              </w:tabs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Colonia</w:t>
            </w:r>
          </w:p>
        </w:tc>
      </w:tr>
      <w:bookmarkStart w:id="0" w:name="Texto197"/>
      <w:tr w:rsidR="00A4472F" w:rsidRPr="00585584">
        <w:tc>
          <w:tcPr>
            <w:tcW w:w="3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52393E">
            <w:pPr>
              <w:pStyle w:val="Default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Texto197"/>
                  <w:enabled/>
                  <w:calcOnExit w:val="0"/>
                  <w:statusText w:type="text" w:val="Nombre(s) completo(s) y apellidos del Cliente"/>
                  <w:textInput>
                    <w:default w:val="[ Calle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  <w:bookmarkEnd w:id="0"/>
          </w:p>
        </w:tc>
        <w:tc>
          <w:tcPr>
            <w:tcW w:w="35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52393E">
            <w:pPr>
              <w:pStyle w:val="Default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statusText w:type="text" w:val="Nombre(s) completo(s) y apellidos del Cliente"/>
                  <w:textInput>
                    <w:default w:val="[ Número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  <w:tc>
          <w:tcPr>
            <w:tcW w:w="3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52393E">
            <w:pPr>
              <w:pStyle w:val="Default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statusText w:type="text" w:val="Nombre(s) completo(s) y apellidos del Cliente"/>
                  <w:textInput>
                    <w:default w:val="[ Colonia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</w:tr>
      <w:tr w:rsidR="00A4472F" w:rsidRPr="0001497E">
        <w:tc>
          <w:tcPr>
            <w:tcW w:w="4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01497E" w:rsidRDefault="00A4472F" w:rsidP="009A5594">
            <w:pPr>
              <w:pStyle w:val="CM3"/>
              <w:tabs>
                <w:tab w:val="left" w:pos="700"/>
                <w:tab w:val="center" w:pos="1085"/>
                <w:tab w:val="center" w:pos="5321"/>
                <w:tab w:val="left" w:pos="7920"/>
              </w:tabs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Delegación, Municipio o Población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01497E" w:rsidRDefault="00A4472F" w:rsidP="009A5594">
            <w:pPr>
              <w:pStyle w:val="CM3"/>
              <w:tabs>
                <w:tab w:val="left" w:pos="700"/>
                <w:tab w:val="center" w:pos="1085"/>
                <w:tab w:val="center" w:pos="5321"/>
                <w:tab w:val="left" w:pos="7920"/>
              </w:tabs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 w:rsidRPr="0001497E">
              <w:rPr>
                <w:rFonts w:ascii="Arial" w:hAnsi="Arial" w:cs="Tahoma"/>
                <w:b/>
                <w:sz w:val="18"/>
                <w:szCs w:val="18"/>
              </w:rPr>
              <w:t>Ciudad</w:t>
            </w:r>
          </w:p>
        </w:tc>
        <w:tc>
          <w:tcPr>
            <w:tcW w:w="2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01497E" w:rsidRDefault="00A4472F" w:rsidP="009A5594">
            <w:pPr>
              <w:pStyle w:val="CM3"/>
              <w:tabs>
                <w:tab w:val="left" w:pos="700"/>
                <w:tab w:val="center" w:pos="1085"/>
                <w:tab w:val="center" w:pos="5321"/>
                <w:tab w:val="left" w:pos="7920"/>
              </w:tabs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 w:rsidRPr="0001497E">
              <w:rPr>
                <w:rFonts w:ascii="Arial" w:hAnsi="Arial" w:cs="Tahoma"/>
                <w:b/>
                <w:sz w:val="18"/>
                <w:szCs w:val="18"/>
              </w:rPr>
              <w:t>Estado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01497E" w:rsidRDefault="00A4472F" w:rsidP="009A5594">
            <w:pPr>
              <w:pStyle w:val="CM3"/>
              <w:tabs>
                <w:tab w:val="left" w:pos="700"/>
                <w:tab w:val="center" w:pos="1085"/>
                <w:tab w:val="center" w:pos="5321"/>
                <w:tab w:val="left" w:pos="7920"/>
              </w:tabs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 w:rsidRPr="0001497E">
              <w:rPr>
                <w:rFonts w:ascii="Arial" w:hAnsi="Arial" w:cs="Tahoma"/>
                <w:b/>
                <w:sz w:val="18"/>
                <w:szCs w:val="18"/>
              </w:rPr>
              <w:t>País</w:t>
            </w:r>
          </w:p>
        </w:tc>
      </w:tr>
      <w:tr w:rsidR="00A4472F" w:rsidRPr="00585584">
        <w:tc>
          <w:tcPr>
            <w:tcW w:w="4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0A0620" w:rsidRDefault="00A4472F" w:rsidP="0052393E">
            <w:pPr>
              <w:pStyle w:val="Default"/>
              <w:rPr>
                <w:rFonts w:ascii="Arial" w:hAnsi="Arial" w:cs="Arial"/>
                <w:b/>
                <w:sz w:val="19"/>
                <w:lang w:val="es-MX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statusText w:type="text" w:val="Nombre(s) completo(s) y apellidos del Cliente"/>
                  <w:textInput>
                    <w:default w:val="[ Delegación, Municipio o Población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E47A9E" w:rsidRDefault="00A4472F" w:rsidP="0052393E">
            <w:pPr>
              <w:pStyle w:val="Default"/>
              <w:rPr>
                <w:rFonts w:ascii="Arial" w:hAnsi="Arial" w:cs="Arial"/>
                <w:b/>
                <w:sz w:val="19"/>
                <w:lang w:val="es-MX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statusText w:type="text" w:val="Nombre(s) completo(s) y apellidos del Cliente"/>
                  <w:textInput>
                    <w:default w:val="[ Ciudad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  <w:tc>
          <w:tcPr>
            <w:tcW w:w="2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E47A9E" w:rsidRDefault="00A4472F" w:rsidP="0052393E">
            <w:pPr>
              <w:pStyle w:val="Default"/>
              <w:rPr>
                <w:rFonts w:ascii="Arial" w:hAnsi="Arial" w:cs="Arial"/>
                <w:b/>
                <w:sz w:val="19"/>
                <w:lang w:val="es-MX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statusText w:type="text" w:val="Nombre(s) completo(s) y apellidos del Cliente"/>
                  <w:textInput>
                    <w:default w:val="[ Estado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E47A9E" w:rsidRDefault="00A4472F" w:rsidP="0052393E">
            <w:pPr>
              <w:pStyle w:val="Default"/>
              <w:rPr>
                <w:rFonts w:ascii="Arial" w:hAnsi="Arial" w:cs="Arial"/>
                <w:b/>
                <w:sz w:val="19"/>
                <w:lang w:val="es-MX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statusText w:type="text" w:val="Nombre(s) completo(s) y apellidos del Cliente"/>
                  <w:textInput>
                    <w:default w:val="[ País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</w:tr>
      <w:tr w:rsidR="00A4472F" w:rsidRPr="00585584"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585584" w:rsidRDefault="00A4472F" w:rsidP="009A5594">
            <w:pPr>
              <w:pStyle w:val="CM3"/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C.P.</w:t>
            </w:r>
          </w:p>
        </w:tc>
        <w:tc>
          <w:tcPr>
            <w:tcW w:w="777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585584" w:rsidRDefault="00A4472F" w:rsidP="009A5594">
            <w:pPr>
              <w:pStyle w:val="CM3"/>
              <w:spacing w:after="0" w:line="180" w:lineRule="atLeast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Teléfonos</w:t>
            </w:r>
          </w:p>
        </w:tc>
      </w:tr>
      <w:tr w:rsidR="00A4472F" w:rsidRPr="00585584">
        <w:trPr>
          <w:trHeight w:hRule="exact" w:val="34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52393E">
            <w:pPr>
              <w:pStyle w:val="CM3"/>
              <w:spacing w:after="0" w:line="180" w:lineRule="atLeast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statusText w:type="text" w:val="Nombre(s) completo(s) y apellidos del Cliente"/>
                  <w:textInput>
                    <w:default w:val="[ Código Postal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="0052393E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  <w:tc>
          <w:tcPr>
            <w:tcW w:w="777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9A5594">
            <w:pPr>
              <w:pStyle w:val="CM3"/>
              <w:spacing w:after="0" w:line="180" w:lineRule="atLeast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Teléfonos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bookmarkEnd w:id="1"/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</w:tr>
    </w:tbl>
    <w:p w:rsidR="00A4472F" w:rsidRPr="00585584" w:rsidRDefault="00A4472F">
      <w:pPr>
        <w:pStyle w:val="Default"/>
        <w:rPr>
          <w:rFonts w:ascii="Arial" w:hAnsi="Arial"/>
          <w:color w:val="auto"/>
          <w:sz w:val="18"/>
          <w:szCs w:val="18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A0" w:firstRow="1" w:lastRow="0" w:firstColumn="1" w:lastColumn="0" w:noHBand="0" w:noVBand="0"/>
      </w:tblPr>
      <w:tblGrid>
        <w:gridCol w:w="5321"/>
        <w:gridCol w:w="5429"/>
      </w:tblGrid>
      <w:tr w:rsidR="00A4472F" w:rsidRPr="00585584">
        <w:trPr>
          <w:trHeight w:hRule="exact" w:val="510"/>
        </w:trPr>
        <w:tc>
          <w:tcPr>
            <w:tcW w:w="5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008000"/>
          </w:tcPr>
          <w:p w:rsidR="00A4472F" w:rsidRPr="00FD1DDB" w:rsidRDefault="00A4472F" w:rsidP="009A5594">
            <w:pPr>
              <w:pStyle w:val="CM3"/>
              <w:tabs>
                <w:tab w:val="center" w:pos="2606"/>
                <w:tab w:val="right" w:pos="5213"/>
              </w:tabs>
              <w:spacing w:after="0" w:line="360" w:lineRule="auto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 w:rsidRPr="00FD1DDB">
              <w:rPr>
                <w:rFonts w:ascii="Arial" w:hAnsi="Arial" w:cs="Tahoma"/>
                <w:b/>
                <w:color w:val="FFFFFF"/>
                <w:sz w:val="18"/>
                <w:szCs w:val="18"/>
              </w:rPr>
              <w:t>Nombre completo del(os) Representante(s) Legal(es)</w:t>
            </w:r>
          </w:p>
        </w:tc>
        <w:tc>
          <w:tcPr>
            <w:tcW w:w="54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A6039B">
            <w:pPr>
              <w:pStyle w:val="Default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Texto197"/>
                  <w:enabled/>
                  <w:calcOnExit w:val="0"/>
                  <w:statusText w:type="text" w:val="Nombre(s) completo(s) y apellidos del Cliente"/>
                  <w:textInput>
                    <w:default w:val="[ Nombre(s) Completo(s) y Apellidos del Cliente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  <w:p w:rsidR="00A4472F" w:rsidRPr="00585584" w:rsidRDefault="00A4472F" w:rsidP="009A5594">
            <w:pPr>
              <w:pStyle w:val="Default"/>
              <w:jc w:val="center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</w:p>
          <w:p w:rsidR="00A4472F" w:rsidRPr="00585584" w:rsidRDefault="00A4472F" w:rsidP="009A5594">
            <w:pPr>
              <w:pStyle w:val="Default"/>
              <w:jc w:val="center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</w:p>
        </w:tc>
      </w:tr>
      <w:tr w:rsidR="00A4472F" w:rsidRPr="00585584">
        <w:trPr>
          <w:trHeight w:hRule="exact" w:val="510"/>
        </w:trPr>
        <w:tc>
          <w:tcPr>
            <w:tcW w:w="5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008000"/>
          </w:tcPr>
          <w:p w:rsidR="00A4472F" w:rsidRPr="00FD1DDB" w:rsidRDefault="00A4472F" w:rsidP="009A5594">
            <w:pPr>
              <w:pStyle w:val="CM3"/>
              <w:tabs>
                <w:tab w:val="center" w:pos="2552"/>
              </w:tabs>
              <w:spacing w:after="0" w:line="180" w:lineRule="atLeast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 w:rsidRPr="00FD1DDB">
              <w:rPr>
                <w:rFonts w:ascii="Arial" w:hAnsi="Arial" w:cs="Tahoma"/>
                <w:b/>
                <w:color w:val="FFFFFF"/>
                <w:sz w:val="18"/>
                <w:szCs w:val="18"/>
              </w:rPr>
              <w:t>Firma del(os) Representante(s) Legal(es)</w:t>
            </w:r>
          </w:p>
        </w:tc>
        <w:tc>
          <w:tcPr>
            <w:tcW w:w="54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A6039B">
            <w:pPr>
              <w:pStyle w:val="Default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</w:p>
          <w:p w:rsidR="00A4472F" w:rsidRPr="00585584" w:rsidRDefault="00A4472F" w:rsidP="00A6039B">
            <w:pPr>
              <w:pStyle w:val="Default"/>
              <w:tabs>
                <w:tab w:val="left" w:pos="1703"/>
              </w:tabs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  <w:t>j</w:t>
            </w:r>
          </w:p>
          <w:p w:rsidR="00A4472F" w:rsidRPr="00585584" w:rsidRDefault="00A4472F" w:rsidP="009A5594">
            <w:pPr>
              <w:pStyle w:val="Default"/>
              <w:jc w:val="center"/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</w:p>
        </w:tc>
      </w:tr>
    </w:tbl>
    <w:p w:rsidR="00A4472F" w:rsidRPr="00176CDB" w:rsidRDefault="00A4472F" w:rsidP="009A5594">
      <w:pPr>
        <w:pStyle w:val="CM4"/>
        <w:spacing w:after="0" w:line="133" w:lineRule="atLeast"/>
        <w:jc w:val="both"/>
        <w:rPr>
          <w:rFonts w:ascii="Arial" w:hAnsi="Arial"/>
          <w:sz w:val="18"/>
          <w:szCs w:val="18"/>
        </w:rPr>
      </w:pPr>
      <w:r w:rsidRPr="00176CDB">
        <w:rPr>
          <w:rFonts w:ascii="Arial" w:hAnsi="Arial"/>
          <w:sz w:val="18"/>
          <w:szCs w:val="18"/>
        </w:rPr>
        <w:t>Estoy(</w:t>
      </w:r>
      <w:r>
        <w:rPr>
          <w:rFonts w:ascii="Arial" w:hAnsi="Arial"/>
          <w:sz w:val="18"/>
          <w:szCs w:val="18"/>
        </w:rPr>
        <w:t>est</w:t>
      </w:r>
      <w:r w:rsidRPr="00176CDB">
        <w:rPr>
          <w:rFonts w:ascii="Arial" w:hAnsi="Arial"/>
          <w:sz w:val="18"/>
          <w:szCs w:val="18"/>
        </w:rPr>
        <w:t>amos) consciente(s) y acepto(</w:t>
      </w:r>
      <w:r>
        <w:rPr>
          <w:rFonts w:ascii="Arial" w:hAnsi="Arial"/>
          <w:sz w:val="18"/>
          <w:szCs w:val="18"/>
        </w:rPr>
        <w:t>acept</w:t>
      </w:r>
      <w:r w:rsidRPr="00176CDB">
        <w:rPr>
          <w:rFonts w:ascii="Arial" w:hAnsi="Arial"/>
          <w:sz w:val="18"/>
          <w:szCs w:val="18"/>
        </w:rPr>
        <w:t xml:space="preserve">amos) que este documento quede bajo propiedad de Banca Afirme, S.A., Institución de Banca Múltiple, Afirme Grupo Financiero y/o cualquiera de las entidades antes mencionadas para efectos de control y cumplimiento del artículo 28 de </w:t>
      </w:r>
      <w:smartTag w:uri="urn:schemas-microsoft-com:office:smarttags" w:element="PersonName">
        <w:smartTagPr>
          <w:attr w:name="ProductID" w:val="la Ley"/>
        </w:smartTagPr>
        <w:r w:rsidRPr="00176CDB">
          <w:rPr>
            <w:rFonts w:ascii="Arial" w:hAnsi="Arial"/>
            <w:sz w:val="18"/>
            <w:szCs w:val="18"/>
          </w:rPr>
          <w:t>la Ley</w:t>
        </w:r>
      </w:smartTag>
      <w:r w:rsidRPr="00176CDB">
        <w:rPr>
          <w:rFonts w:ascii="Arial" w:hAnsi="Arial"/>
          <w:sz w:val="18"/>
          <w:szCs w:val="18"/>
        </w:rPr>
        <w:t xml:space="preserve"> para Regular las Sociedades de Información Crediticia.</w:t>
      </w:r>
      <w:r w:rsidRPr="00585584">
        <w:rPr>
          <w:rFonts w:ascii="Arial" w:hAnsi="Arial"/>
          <w:sz w:val="18"/>
          <w:szCs w:val="18"/>
        </w:rPr>
        <w:t xml:space="preserve">. </w:t>
      </w:r>
    </w:p>
    <w:p w:rsidR="00A4472F" w:rsidRPr="00585584" w:rsidRDefault="00A4472F" w:rsidP="009A5594">
      <w:pPr>
        <w:pStyle w:val="Default"/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A0" w:firstRow="1" w:lastRow="0" w:firstColumn="1" w:lastColumn="0" w:noHBand="0" w:noVBand="0"/>
      </w:tblPr>
      <w:tblGrid>
        <w:gridCol w:w="5321"/>
        <w:gridCol w:w="5429"/>
      </w:tblGrid>
      <w:tr w:rsidR="00A4472F" w:rsidRPr="00585584">
        <w:trPr>
          <w:trHeight w:hRule="exact" w:val="227"/>
        </w:trPr>
        <w:tc>
          <w:tcPr>
            <w:tcW w:w="1075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auto" w:fill="008000"/>
          </w:tcPr>
          <w:p w:rsidR="00A4472F" w:rsidRPr="00585584" w:rsidRDefault="00A4472F" w:rsidP="009A5594">
            <w:pPr>
              <w:pStyle w:val="Default"/>
              <w:tabs>
                <w:tab w:val="left" w:pos="1624"/>
                <w:tab w:val="center" w:pos="5267"/>
              </w:tabs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</w:r>
            <w:r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</w:r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 xml:space="preserve">LUGAR Y FECHA </w:t>
            </w:r>
          </w:p>
          <w:p w:rsidR="00A4472F" w:rsidRPr="00585584" w:rsidRDefault="00A4472F" w:rsidP="009A5594">
            <w:pPr>
              <w:pStyle w:val="Default"/>
              <w:rPr>
                <w:rFonts w:ascii="Arial" w:hAnsi="Arial"/>
                <w:sz w:val="18"/>
                <w:szCs w:val="18"/>
              </w:rPr>
            </w:pPr>
          </w:p>
          <w:p w:rsidR="00A4472F" w:rsidRPr="00585584" w:rsidRDefault="00A4472F" w:rsidP="009A5594">
            <w:pPr>
              <w:pStyle w:val="Default"/>
              <w:rPr>
                <w:rFonts w:ascii="Arial" w:hAnsi="Arial"/>
                <w:sz w:val="18"/>
                <w:szCs w:val="18"/>
              </w:rPr>
            </w:pPr>
          </w:p>
        </w:tc>
      </w:tr>
      <w:tr w:rsidR="00A4472F" w:rsidRPr="00585584">
        <w:trPr>
          <w:trHeight w:val="284"/>
        </w:trPr>
        <w:tc>
          <w:tcPr>
            <w:tcW w:w="5321" w:type="dxa"/>
            <w:tcBorders>
              <w:bottom w:val="single" w:sz="12" w:space="0" w:color="auto"/>
            </w:tcBorders>
          </w:tcPr>
          <w:p w:rsidR="00A4472F" w:rsidRPr="00585584" w:rsidRDefault="00A4472F" w:rsidP="00FF4F92">
            <w:pPr>
              <w:pStyle w:val="Default"/>
              <w:tabs>
                <w:tab w:val="left" w:pos="4020"/>
              </w:tabs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Día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Año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 w:rsidRPr="00585584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Pr="00585584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Pr="00585584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Pr="00585584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 w:rsidRPr="00585584"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19"/>
                <w:lang w:val="es-MX"/>
              </w:rPr>
              <w:tab/>
            </w:r>
          </w:p>
        </w:tc>
        <w:tc>
          <w:tcPr>
            <w:tcW w:w="542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9A5594">
            <w:pPr>
              <w:pStyle w:val="Default"/>
              <w:tabs>
                <w:tab w:val="left" w:pos="4020"/>
              </w:tabs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Día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  <w:r w:rsidRPr="00585584">
              <w:rPr>
                <w:rFonts w:ascii="Arial" w:hAnsi="Arial" w:cs="Tahoma"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Mes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  <w:r w:rsidRPr="00585584">
              <w:rPr>
                <w:rFonts w:ascii="Arial" w:hAnsi="Arial" w:cs="Tahoma"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Año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</w:tr>
    </w:tbl>
    <w:p w:rsidR="00A4472F" w:rsidRPr="00585584" w:rsidRDefault="00A4472F">
      <w:pPr>
        <w:pStyle w:val="Default"/>
        <w:rPr>
          <w:rFonts w:ascii="Arial" w:hAnsi="Arial"/>
          <w:color w:val="auto"/>
          <w:sz w:val="18"/>
          <w:szCs w:val="18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A0" w:firstRow="1" w:lastRow="0" w:firstColumn="1" w:lastColumn="0" w:noHBand="0" w:noVBand="0"/>
      </w:tblPr>
      <w:tblGrid>
        <w:gridCol w:w="10750"/>
      </w:tblGrid>
      <w:tr w:rsidR="00A4472F" w:rsidRPr="00585584">
        <w:trPr>
          <w:trHeight w:hRule="exact" w:val="227"/>
        </w:trPr>
        <w:tc>
          <w:tcPr>
            <w:tcW w:w="10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</w:tcPr>
          <w:p w:rsidR="00A4472F" w:rsidRPr="00585584" w:rsidRDefault="00A4472F" w:rsidP="009A5594">
            <w:pPr>
              <w:pStyle w:val="Default"/>
              <w:jc w:val="center"/>
              <w:rPr>
                <w:rFonts w:ascii="Arial" w:hAnsi="Arial"/>
                <w:b/>
                <w:color w:val="FFFFFF"/>
                <w:sz w:val="18"/>
                <w:szCs w:val="18"/>
              </w:rPr>
            </w:pPr>
            <w:r w:rsidRPr="00585584">
              <w:rPr>
                <w:rFonts w:ascii="Arial" w:hAnsi="Arial"/>
                <w:b/>
                <w:color w:val="FFFFFF"/>
                <w:sz w:val="18"/>
                <w:szCs w:val="18"/>
              </w:rPr>
              <w:t>OBSERVACIONES</w:t>
            </w:r>
          </w:p>
        </w:tc>
      </w:tr>
    </w:tbl>
    <w:p w:rsidR="00A4472F" w:rsidRPr="00E2099A" w:rsidRDefault="00A4472F" w:rsidP="009A5594">
      <w:pPr>
        <w:pStyle w:val="Default"/>
        <w:rPr>
          <w:rFonts w:ascii="Arial" w:hAnsi="Arial"/>
          <w:color w:val="auto"/>
          <w:sz w:val="17"/>
          <w:szCs w:val="17"/>
        </w:rPr>
      </w:pPr>
      <w:r w:rsidRPr="00E2099A">
        <w:rPr>
          <w:rFonts w:ascii="Arial" w:hAnsi="Arial"/>
          <w:color w:val="auto"/>
          <w:sz w:val="17"/>
          <w:szCs w:val="17"/>
        </w:rPr>
        <w:t xml:space="preserve">1.-PREFERENTEMENTE ESTE FORMATO DEBERÁ SER LLENADO EN COMPUTADORA O MÁQUINA Y DE NO SER ASÍ, DEBERÁ SER CON LETRA DE MOLDE Y   CLARA, EVITANDO LAS ABREVIATURAS A EXCEPCIÓN DE </w:t>
      </w:r>
      <w:smartTag w:uri="urn:schemas-microsoft-com:office:smarttags" w:element="PersonName">
        <w:smartTagPr>
          <w:attr w:name="ProductID" w:val="LA SECCIÓN DE"/>
        </w:smartTagPr>
        <w:r w:rsidRPr="00E2099A">
          <w:rPr>
            <w:rFonts w:ascii="Arial" w:hAnsi="Arial"/>
            <w:color w:val="auto"/>
            <w:sz w:val="17"/>
            <w:szCs w:val="17"/>
          </w:rPr>
          <w:t>LA SECCIÓN DE</w:t>
        </w:r>
      </w:smartTag>
      <w:r w:rsidRPr="00E2099A">
        <w:rPr>
          <w:rFonts w:ascii="Arial" w:hAnsi="Arial"/>
          <w:color w:val="auto"/>
          <w:sz w:val="17"/>
          <w:szCs w:val="17"/>
        </w:rPr>
        <w:t xml:space="preserve"> FECHA (EN TODOS LOS CASOS SE UTILIZARÁN LETRAS MAYÚSCULAS).</w:t>
      </w:r>
    </w:p>
    <w:p w:rsidR="00A4472F" w:rsidRPr="00E2099A" w:rsidRDefault="00A4472F" w:rsidP="009A5594">
      <w:pPr>
        <w:pStyle w:val="Default"/>
        <w:rPr>
          <w:rFonts w:ascii="Arial" w:hAnsi="Arial"/>
          <w:color w:val="auto"/>
          <w:sz w:val="17"/>
          <w:szCs w:val="17"/>
        </w:rPr>
      </w:pPr>
      <w:r w:rsidRPr="00E2099A">
        <w:rPr>
          <w:rFonts w:ascii="Arial" w:hAnsi="Arial"/>
          <w:color w:val="auto"/>
          <w:sz w:val="17"/>
          <w:szCs w:val="17"/>
        </w:rPr>
        <w:t xml:space="preserve">2.- SE DEBERÁ ANEXAR COPIA DE IDENTIFICACIÓN OFICIAL (CREDENCIAL DEL IFE O PASAPORTE VIGENTE) DEL(OS) REPRESENTANTE(S) LEGAL(ES), ADEMÁS DE COPIA DEL ACTA O DICTAMEN DONDE SE OTORGAN LOS PODERES PARA ACTOS DE ADMINISTRACIÓN, ASÍ COMO COMPROBANTE DE DOMICILIO DE </w:t>
      </w:r>
      <w:smartTag w:uri="urn:schemas-microsoft-com:office:smarttags" w:element="PersonName">
        <w:smartTagPr>
          <w:attr w:name="ProductID" w:val="LA EMPRESA."/>
        </w:smartTagPr>
        <w:r w:rsidRPr="00E2099A">
          <w:rPr>
            <w:rFonts w:ascii="Arial" w:hAnsi="Arial"/>
            <w:color w:val="auto"/>
            <w:sz w:val="17"/>
            <w:szCs w:val="17"/>
          </w:rPr>
          <w:t>LA EMPRESA.</w:t>
        </w:r>
      </w:smartTag>
    </w:p>
    <w:p w:rsidR="00A4472F" w:rsidRPr="00176CDB" w:rsidRDefault="00A4472F" w:rsidP="009A5594">
      <w:pPr>
        <w:pStyle w:val="Default"/>
      </w:pPr>
      <w:r w:rsidRPr="00E2099A">
        <w:rPr>
          <w:rFonts w:ascii="Arial" w:hAnsi="Arial"/>
          <w:color w:val="auto"/>
          <w:sz w:val="17"/>
          <w:szCs w:val="17"/>
        </w:rPr>
        <w:t>3.- LA(S) FIRMA(S) DEL PRESENTE FORMATO DEBE(N) DE SER IDÉNTICA(S) A LA(S) QUE SE ENCUENTRA(S) EN LA(S) IDENTIFICACIÓN(ES)._4.- EL PRESENTE FORMATO NO DEBERÁ SER MODIFICADO.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A0" w:firstRow="1" w:lastRow="0" w:firstColumn="1" w:lastColumn="0" w:noHBand="0" w:noVBand="0"/>
      </w:tblPr>
      <w:tblGrid>
        <w:gridCol w:w="5321"/>
        <w:gridCol w:w="5429"/>
      </w:tblGrid>
      <w:tr w:rsidR="00A4472F" w:rsidRPr="00585584">
        <w:trPr>
          <w:trHeight w:hRule="exact" w:val="227"/>
        </w:trPr>
        <w:tc>
          <w:tcPr>
            <w:tcW w:w="10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600"/>
          </w:tcPr>
          <w:p w:rsidR="00A4472F" w:rsidRPr="00585584" w:rsidRDefault="00A4472F" w:rsidP="009A5594">
            <w:pPr>
              <w:pStyle w:val="Default"/>
              <w:shd w:val="clear" w:color="auto" w:fill="008000"/>
              <w:tabs>
                <w:tab w:val="center" w:pos="5321"/>
                <w:tab w:val="left" w:pos="9300"/>
              </w:tabs>
              <w:rPr>
                <w:rFonts w:ascii="Arial" w:hAnsi="Arial" w:cs="Tahoma"/>
                <w:b/>
                <w:color w:val="FFFFFF"/>
                <w:sz w:val="18"/>
                <w:szCs w:val="18"/>
              </w:rPr>
            </w:pPr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  <w:t xml:space="preserve">PARA USO EXCLUSIVO DE ENTIDAD FINANCIERA QUE HACE </w:t>
            </w:r>
            <w:smartTag w:uri="urn:schemas-microsoft-com:office:smarttags" w:element="PersonName">
              <w:smartTagPr>
                <w:attr w:name="ProductID" w:val="LA CONSULTA."/>
              </w:smartTagPr>
              <w:r w:rsidRPr="00585584">
                <w:rPr>
                  <w:rFonts w:ascii="Arial" w:hAnsi="Arial" w:cs="Tahoma"/>
                  <w:b/>
                  <w:color w:val="FFFFFF"/>
                  <w:sz w:val="18"/>
                  <w:szCs w:val="18"/>
                </w:rPr>
                <w:t>LA CONSULTA.</w:t>
              </w:r>
            </w:smartTag>
            <w:r w:rsidRPr="00585584">
              <w:rPr>
                <w:rFonts w:ascii="Arial" w:hAnsi="Arial" w:cs="Tahoma"/>
                <w:b/>
                <w:color w:val="FFFFFF"/>
                <w:sz w:val="18"/>
                <w:szCs w:val="18"/>
              </w:rPr>
              <w:tab/>
            </w:r>
          </w:p>
          <w:p w:rsidR="00A4472F" w:rsidRPr="00585584" w:rsidRDefault="00A4472F" w:rsidP="009A5594">
            <w:pPr>
              <w:pStyle w:val="Default"/>
              <w:rPr>
                <w:rFonts w:ascii="Arial" w:hAnsi="Arial"/>
                <w:sz w:val="18"/>
                <w:szCs w:val="18"/>
              </w:rPr>
            </w:pPr>
          </w:p>
          <w:p w:rsidR="00A4472F" w:rsidRPr="00585584" w:rsidRDefault="00A4472F" w:rsidP="009A5594">
            <w:pPr>
              <w:pStyle w:val="Default"/>
              <w:rPr>
                <w:rFonts w:ascii="Arial" w:hAnsi="Arial"/>
                <w:sz w:val="18"/>
                <w:szCs w:val="18"/>
              </w:rPr>
            </w:pPr>
          </w:p>
        </w:tc>
      </w:tr>
      <w:tr w:rsidR="00A4472F" w:rsidRPr="00585584">
        <w:trPr>
          <w:trHeight w:val="232"/>
        </w:trPr>
        <w:tc>
          <w:tcPr>
            <w:tcW w:w="5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585584" w:rsidRDefault="00A4472F" w:rsidP="009A5594">
            <w:pPr>
              <w:pStyle w:val="Default"/>
              <w:jc w:val="center"/>
              <w:rPr>
                <w:rFonts w:ascii="Arial" w:hAnsi="Arial"/>
                <w:b/>
                <w:color w:val="auto"/>
                <w:sz w:val="18"/>
                <w:szCs w:val="18"/>
              </w:rPr>
            </w:pPr>
            <w:r w:rsidRPr="00585584">
              <w:rPr>
                <w:rFonts w:ascii="Arial" w:hAnsi="Arial"/>
                <w:b/>
                <w:color w:val="auto"/>
                <w:sz w:val="18"/>
                <w:szCs w:val="18"/>
              </w:rPr>
              <w:t>Fecha de Consulta</w:t>
            </w: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69B"/>
          </w:tcPr>
          <w:p w:rsidR="00A4472F" w:rsidRPr="00585584" w:rsidRDefault="00A4472F" w:rsidP="009A5594">
            <w:pPr>
              <w:pStyle w:val="Default"/>
              <w:jc w:val="center"/>
              <w:rPr>
                <w:rFonts w:ascii="Arial" w:hAnsi="Arial"/>
                <w:b/>
                <w:color w:val="auto"/>
                <w:sz w:val="18"/>
                <w:szCs w:val="18"/>
              </w:rPr>
            </w:pPr>
            <w:r w:rsidRPr="00585584">
              <w:rPr>
                <w:rFonts w:ascii="Arial" w:hAnsi="Arial"/>
                <w:b/>
                <w:color w:val="auto"/>
                <w:sz w:val="18"/>
                <w:szCs w:val="18"/>
              </w:rPr>
              <w:t>Folio de Consulta</w:t>
            </w:r>
          </w:p>
        </w:tc>
      </w:tr>
      <w:tr w:rsidR="00A4472F" w:rsidRPr="00585584">
        <w:trPr>
          <w:trHeight w:val="284"/>
        </w:trPr>
        <w:tc>
          <w:tcPr>
            <w:tcW w:w="5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C91AB2" w:rsidRDefault="00A4472F" w:rsidP="00C91AB2">
            <w:pPr>
              <w:pStyle w:val="Default"/>
              <w:jc w:val="center"/>
              <w:rPr>
                <w:rFonts w:ascii="Arial" w:hAnsi="Arial" w:cs="Arial"/>
                <w:b/>
                <w:sz w:val="19"/>
                <w:lang w:val="es-MX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  <w:r w:rsidRPr="00585584">
              <w:rPr>
                <w:rFonts w:ascii="Arial" w:hAnsi="Arial" w:cs="Tahoma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  <w:r w:rsidRPr="00585584">
              <w:rPr>
                <w:rFonts w:ascii="Arial" w:hAnsi="Arial" w:cs="Tahoma"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72F" w:rsidRPr="00585584" w:rsidRDefault="00A4472F" w:rsidP="009A5594">
            <w:pPr>
              <w:pStyle w:val="Default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9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 ]"/>
                  </w:textInput>
                </w:ffData>
              </w:fldChar>
            </w:r>
            <w:r>
              <w:rPr>
                <w:rFonts w:ascii="Arial" w:hAnsi="Arial" w:cs="Arial"/>
                <w:b/>
                <w:sz w:val="19"/>
                <w:lang w:val="es-MX"/>
              </w:rPr>
              <w:instrText>FORMTEXT</w:instrText>
            </w:r>
            <w:r>
              <w:rPr>
                <w:rFonts w:ascii="Arial" w:hAnsi="Arial" w:cs="Arial"/>
                <w:b/>
                <w:sz w:val="19"/>
                <w:lang w:val="es-MX"/>
              </w:rPr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t> </w:t>
            </w:r>
            <w:r>
              <w:rPr>
                <w:rFonts w:ascii="Arial" w:hAnsi="Arial" w:cs="Arial"/>
                <w:b/>
                <w:sz w:val="19"/>
                <w:lang w:val="es-MX"/>
              </w:rPr>
              <w:fldChar w:fldCharType="end"/>
            </w:r>
          </w:p>
        </w:tc>
      </w:tr>
    </w:tbl>
    <w:p w:rsidR="00A4472F" w:rsidRDefault="00A4472F" w:rsidP="009A5594">
      <w:pPr>
        <w:pStyle w:val="Default"/>
        <w:rPr>
          <w:rFonts w:ascii="Arial" w:hAnsi="Arial"/>
        </w:rPr>
      </w:pPr>
    </w:p>
    <w:sectPr w:rsidR="00A4472F" w:rsidSect="009A5594">
      <w:headerReference w:type="default" r:id="rId6"/>
      <w:footerReference w:type="default" r:id="rId7"/>
      <w:pgSz w:w="12240" w:h="15840"/>
      <w:pgMar w:top="567" w:right="900" w:bottom="759" w:left="62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B30" w:rsidRDefault="00F16B30" w:rsidP="009A5594">
      <w:pPr>
        <w:pStyle w:val="CM1"/>
      </w:pPr>
      <w:r>
        <w:separator/>
      </w:r>
    </w:p>
  </w:endnote>
  <w:endnote w:type="continuationSeparator" w:id="0">
    <w:p w:rsidR="00F16B30" w:rsidRDefault="00F16B30" w:rsidP="009A5594">
      <w:pPr>
        <w:pStyle w:val="CM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KEKHE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2F" w:rsidRPr="006917EF" w:rsidRDefault="00A4472F">
    <w:pPr>
      <w:pStyle w:val="Piedepgina"/>
      <w:rPr>
        <w:rFonts w:ascii="Tahoma" w:hAnsi="Tahoma" w:cs="Tahoma"/>
        <w:b/>
        <w:sz w:val="16"/>
        <w:szCs w:val="16"/>
      </w:rPr>
    </w:pPr>
    <w:r w:rsidRPr="006917EF">
      <w:rPr>
        <w:rFonts w:ascii="Tahoma" w:hAnsi="Tahoma" w:cs="Tahoma"/>
        <w:b/>
        <w:sz w:val="16"/>
        <w:szCs w:val="16"/>
      </w:rPr>
      <w:t xml:space="preserve">JUR- SERVICIOS LEGALES CONSULTA </w:t>
    </w:r>
    <w:proofErr w:type="gramStart"/>
    <w:r w:rsidRPr="006917EF">
      <w:rPr>
        <w:rFonts w:ascii="Tahoma" w:hAnsi="Tahoma" w:cs="Tahoma"/>
        <w:b/>
        <w:sz w:val="16"/>
        <w:szCs w:val="16"/>
      </w:rPr>
      <w:t>BUR</w:t>
    </w:r>
    <w:r>
      <w:rPr>
        <w:rFonts w:ascii="Tahoma" w:hAnsi="Tahoma" w:cs="Tahoma"/>
        <w:b/>
        <w:sz w:val="16"/>
        <w:szCs w:val="16"/>
      </w:rPr>
      <w:t>Ó</w:t>
    </w:r>
    <w:r w:rsidRPr="006917EF">
      <w:rPr>
        <w:rFonts w:ascii="Tahoma" w:hAnsi="Tahoma" w:cs="Tahoma"/>
        <w:b/>
        <w:sz w:val="16"/>
        <w:szCs w:val="16"/>
      </w:rPr>
      <w:t xml:space="preserve">  P</w:t>
    </w:r>
    <w:r>
      <w:rPr>
        <w:rFonts w:ascii="Tahoma" w:hAnsi="Tahoma" w:cs="Tahoma"/>
        <w:b/>
        <w:sz w:val="16"/>
        <w:szCs w:val="16"/>
      </w:rPr>
      <w:t>.</w:t>
    </w:r>
    <w:proofErr w:type="gramEnd"/>
    <w:r>
      <w:rPr>
        <w:rFonts w:ascii="Tahoma" w:hAnsi="Tahoma" w:cs="Tahoma"/>
        <w:b/>
        <w:sz w:val="16"/>
        <w:szCs w:val="16"/>
      </w:rPr>
      <w:t xml:space="preserve"> MORALENERO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B30" w:rsidRDefault="00F16B30" w:rsidP="009A5594">
      <w:pPr>
        <w:pStyle w:val="CM1"/>
      </w:pPr>
      <w:r>
        <w:separator/>
      </w:r>
    </w:p>
  </w:footnote>
  <w:footnote w:type="continuationSeparator" w:id="0">
    <w:p w:rsidR="00F16B30" w:rsidRDefault="00F16B30" w:rsidP="009A5594">
      <w:pPr>
        <w:pStyle w:val="CM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2F" w:rsidRDefault="0052393E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526.5pt;height:44.25pt;visibility:visibl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729"/>
    <w:rsid w:val="00014607"/>
    <w:rsid w:val="0001497E"/>
    <w:rsid w:val="00063000"/>
    <w:rsid w:val="000A0620"/>
    <w:rsid w:val="000C59F4"/>
    <w:rsid w:val="00176CDB"/>
    <w:rsid w:val="001A7D4E"/>
    <w:rsid w:val="001C6F21"/>
    <w:rsid w:val="001D2AFD"/>
    <w:rsid w:val="001E53F4"/>
    <w:rsid w:val="00267943"/>
    <w:rsid w:val="002E71A1"/>
    <w:rsid w:val="003014F8"/>
    <w:rsid w:val="00302616"/>
    <w:rsid w:val="0039325D"/>
    <w:rsid w:val="00395559"/>
    <w:rsid w:val="003D6DC3"/>
    <w:rsid w:val="003E3218"/>
    <w:rsid w:val="00413C80"/>
    <w:rsid w:val="004353C0"/>
    <w:rsid w:val="004B32B1"/>
    <w:rsid w:val="004C32AC"/>
    <w:rsid w:val="0052196C"/>
    <w:rsid w:val="0052393E"/>
    <w:rsid w:val="00535AF6"/>
    <w:rsid w:val="00550729"/>
    <w:rsid w:val="00585584"/>
    <w:rsid w:val="005D0ABA"/>
    <w:rsid w:val="0067619B"/>
    <w:rsid w:val="00683338"/>
    <w:rsid w:val="006917EF"/>
    <w:rsid w:val="00700D92"/>
    <w:rsid w:val="00735F8C"/>
    <w:rsid w:val="00737C02"/>
    <w:rsid w:val="007751DC"/>
    <w:rsid w:val="007C419D"/>
    <w:rsid w:val="007E1324"/>
    <w:rsid w:val="007E6CE5"/>
    <w:rsid w:val="00824D6A"/>
    <w:rsid w:val="00852EAD"/>
    <w:rsid w:val="00892173"/>
    <w:rsid w:val="009268AF"/>
    <w:rsid w:val="0097006F"/>
    <w:rsid w:val="009A5594"/>
    <w:rsid w:val="009C4087"/>
    <w:rsid w:val="00A2269A"/>
    <w:rsid w:val="00A4472F"/>
    <w:rsid w:val="00A6039B"/>
    <w:rsid w:val="00BD444C"/>
    <w:rsid w:val="00C91AB2"/>
    <w:rsid w:val="00CB25BA"/>
    <w:rsid w:val="00D81DCD"/>
    <w:rsid w:val="00DB3F1B"/>
    <w:rsid w:val="00DF556A"/>
    <w:rsid w:val="00E2099A"/>
    <w:rsid w:val="00E47A9E"/>
    <w:rsid w:val="00EA44DE"/>
    <w:rsid w:val="00EB30B5"/>
    <w:rsid w:val="00F10CB0"/>
    <w:rsid w:val="00F16B30"/>
    <w:rsid w:val="00FA758E"/>
    <w:rsid w:val="00FD1DDB"/>
    <w:rsid w:val="00FF3F8E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C3E0BFF9-16CA-4997-956A-63221E9F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00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uiPriority w:val="99"/>
    <w:rsid w:val="00063000"/>
    <w:pPr>
      <w:widowControl w:val="0"/>
      <w:autoSpaceDE w:val="0"/>
      <w:autoSpaceDN w:val="0"/>
      <w:adjustRightInd w:val="0"/>
    </w:pPr>
    <w:rPr>
      <w:rFonts w:ascii="AKEKHE+Tahoma" w:hAnsi="AKEKHE+Tahoma" w:cs="AKEKHE+Tahoma"/>
      <w:color w:val="000000"/>
      <w:sz w:val="24"/>
      <w:szCs w:val="24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063000"/>
    <w:pPr>
      <w:spacing w:line="180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063000"/>
    <w:pPr>
      <w:spacing w:after="225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063000"/>
    <w:pPr>
      <w:spacing w:after="548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063000"/>
    <w:pPr>
      <w:spacing w:line="263" w:lineRule="atLeast"/>
    </w:pPr>
    <w:rPr>
      <w:color w:val="auto"/>
    </w:rPr>
  </w:style>
  <w:style w:type="paragraph" w:styleId="Textodeglobo">
    <w:name w:val="Balloon Text"/>
    <w:basedOn w:val="Normal"/>
    <w:link w:val="TextodegloboCar"/>
    <w:uiPriority w:val="99"/>
    <w:semiHidden/>
    <w:rsid w:val="0006300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63000"/>
    <w:rPr>
      <w:rFonts w:ascii="Tahoma" w:hAnsi="Tahoma"/>
      <w:sz w:val="16"/>
      <w:lang w:val="es-ES" w:eastAsia="es-ES"/>
    </w:rPr>
  </w:style>
  <w:style w:type="table" w:styleId="Tablaconcuadrcula">
    <w:name w:val="Table Grid"/>
    <w:basedOn w:val="Tablanormal"/>
    <w:uiPriority w:val="99"/>
    <w:rsid w:val="00063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99"/>
    <w:qFormat/>
    <w:rsid w:val="00063000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0630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63000"/>
    <w:rPr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630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63000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gonper\Documents\CONTRATOS%20PRODUCTOS\F-CR-014-03%20Aut%20BCyCC%20P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F-CR-014-03 Aut BCyCC PM</Template>
  <TotalTime>130</TotalTime>
  <Pages>1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Autorización para Consulta con Sociedades de Información Crediticia de Reporte de Historial Crediticio Ordinario – Persona Moral</vt:lpstr>
    </vt:vector>
  </TitlesOfParts>
  <Company>Afirme Grupo Financiero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para Consulta con Sociedades de Información Crediticia de Reporte de Historial Crediticio Ordinario – Persona Moral</dc:title>
  <dc:subject/>
  <dc:creator>acgonper</dc:creator>
  <cp:keywords/>
  <dc:description/>
  <cp:lastModifiedBy>Alberto Cardenas Martinez</cp:lastModifiedBy>
  <cp:revision>6</cp:revision>
  <cp:lastPrinted>2019-11-20T19:12:00Z</cp:lastPrinted>
  <dcterms:created xsi:type="dcterms:W3CDTF">2018-07-31T18:25:00Z</dcterms:created>
  <dcterms:modified xsi:type="dcterms:W3CDTF">2019-11-20T21:06:00Z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uación">
    <vt:lpwstr>Por publicar</vt:lpwstr>
  </property>
  <property fmtid="{D5CDD505-2E9C-101B-9397-08002B2CF9AE}" pid="3" name="Dirección">
    <vt:lpwstr>DIRECCIÓN EJECUTIVA DE CRÉDITO Y RIESGO</vt:lpwstr>
  </property>
  <property fmtid="{D5CDD505-2E9C-101B-9397-08002B2CF9AE}" pid="4" name="Nuevo">
    <vt:lpwstr>0</vt:lpwstr>
  </property>
  <property fmtid="{D5CDD505-2E9C-101B-9397-08002B2CF9AE}" pid="5" name="Rev. Métodos">
    <vt:lpwstr>43</vt:lpwstr>
  </property>
  <property fmtid="{D5CDD505-2E9C-101B-9397-08002B2CF9AE}" pid="6" name="Usuario2">
    <vt:lpwstr>203</vt:lpwstr>
  </property>
  <property fmtid="{D5CDD505-2E9C-101B-9397-08002B2CF9AE}" pid="7" name="Trámite">
    <vt:lpwstr>Actualización</vt:lpwstr>
  </property>
  <property fmtid="{D5CDD505-2E9C-101B-9397-08002B2CF9AE}" pid="8" name="Comentarios">
    <vt:lpwstr/>
  </property>
  <property fmtid="{D5CDD505-2E9C-101B-9397-08002B2CF9AE}" pid="9" name="display_urn:schemas-microsoft-com:office:office#Usuario2">
    <vt:lpwstr>Irene Amelia Montemayor Zavala</vt:lpwstr>
  </property>
  <property fmtid="{D5CDD505-2E9C-101B-9397-08002B2CF9AE}" pid="10" name="display_urn:schemas-microsoft-com:office:office#Rev_x002e__x0020_M_x00e9_todos">
    <vt:lpwstr>Alejandra Catalina Gonzalez Paz</vt:lpwstr>
  </property>
  <property fmtid="{D5CDD505-2E9C-101B-9397-08002B2CF9AE}" pid="11" name="display_urn:schemas-microsoft-com:office:office#Responsable">
    <vt:lpwstr>Jose Luis Alvarez Sanchez</vt:lpwstr>
  </property>
  <property fmtid="{D5CDD505-2E9C-101B-9397-08002B2CF9AE}" pid="12" name="ContentTypeId">
    <vt:lpwstr>0x010100EC8D0382A44E1F4D9D6083EAED463731</vt:lpwstr>
  </property>
  <property fmtid="{D5CDD505-2E9C-101B-9397-08002B2CF9AE}" pid="13" name="IconOverlay">
    <vt:lpwstr/>
  </property>
  <property fmtid="{D5CDD505-2E9C-101B-9397-08002B2CF9AE}" pid="14" name="Responsable">
    <vt:lpwstr>Dirección General de Seguros</vt:lpwstr>
  </property>
  <property fmtid="{D5CDD505-2E9C-101B-9397-08002B2CF9AE}" pid="15" name="Vistas">
    <vt:lpwstr/>
  </property>
  <property fmtid="{D5CDD505-2E9C-101B-9397-08002B2CF9AE}" pid="16" name="Código">
    <vt:lpwstr>SEA-093-FO</vt:lpwstr>
  </property>
  <property fmtid="{D5CDD505-2E9C-101B-9397-08002B2CF9AE}" pid="17" name="Descripcion">
    <vt:lpwstr>Autorización para Consulta con Sociedades de Información Crediticia de Reporte de Historial Crediticio Ordinario – Persona Moral</vt:lpwstr>
  </property>
</Properties>
</file>